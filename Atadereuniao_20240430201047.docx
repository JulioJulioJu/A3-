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B30ED2" w:rsidP="001F03B2">
            <w:pPr>
              <w:jc w:val="center"/>
            </w:pPr>
          </w:p>
        </w:tc>
        <w:tc>
          <w:tcPr>
            <w:tcW w:w="4536" w:type="dxa"/>
            <w:vAlign w:val="center"/>
          </w:tcPr>
          <w:p w:rsidR="00B30ED2" w:rsidRPr="00C52528" w:rsidRDefault="00B30ED2" w:rsidP="001F03B2">
            <w:pPr>
              <w:jc w:val="center"/>
            </w:pP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B36089" w:rsidRDefault="00B36089" w:rsidP="003420BA"/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001E7" w:rsidRPr="0055406B" w:rsidRDefault="00C001E7" w:rsidP="00C001E7"/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Tópicos discutidos</w:t>
      </w:r>
    </w:p>
    <w:p w:rsidR="00C001E7" w:rsidRPr="0055406B" w:rsidRDefault="00C001E7" w:rsidP="00C001E7"/>
    <w:p w:rsidR="00C001E7" w:rsidRPr="0055406B" w:rsidRDefault="00C001E7" w:rsidP="00C001E7"/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2"/>
        <w:gridCol w:w="1606"/>
        <w:gridCol w:w="1392"/>
      </w:tblGrid>
      <w:tr w:rsidR="00C001E7" w:rsidRPr="00C001E7" w:rsidTr="00C001E7">
        <w:tc>
          <w:tcPr>
            <w:tcW w:w="6218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  <w:tr w:rsidR="00C001E7" w:rsidRPr="00727C66" w:rsidTr="00637831">
        <w:tc>
          <w:tcPr>
            <w:tcW w:w="6218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C001E7" w:rsidRPr="00727C66" w:rsidRDefault="00C001E7" w:rsidP="00637831">
            <w:pPr>
              <w:pStyle w:val="Tabela"/>
            </w:pP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3420BA" w:rsidP="00A518D6"/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3420BA" w:rsidP="00A518D6"/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A83F49" w:rsidRPr="00C52528" w:rsidTr="003420BA">
        <w:trPr>
          <w:trHeight w:val="340"/>
        </w:trPr>
        <w:tc>
          <w:tcPr>
            <w:tcW w:w="2438" w:type="dxa"/>
            <w:vAlign w:val="center"/>
          </w:tcPr>
          <w:p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:rsidR="00A83F49" w:rsidRPr="00C52528" w:rsidRDefault="00A83F49" w:rsidP="00A518D6"/>
        </w:tc>
        <w:tc>
          <w:tcPr>
            <w:tcW w:w="2268" w:type="dxa"/>
            <w:vAlign w:val="center"/>
          </w:tcPr>
          <w:p w:rsidR="00A83F49" w:rsidRPr="00C52528" w:rsidRDefault="00A83F49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0C9" w:rsidRDefault="005250C9" w:rsidP="005E1593">
      <w:r>
        <w:separator/>
      </w:r>
    </w:p>
  </w:endnote>
  <w:endnote w:type="continuationSeparator" w:id="0">
    <w:p w:rsidR="005250C9" w:rsidRDefault="005250C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BD" w:rsidRDefault="00A436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507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5072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B47AB7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5250C9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BD" w:rsidRDefault="00A43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0C9" w:rsidRDefault="005250C9" w:rsidP="005E1593">
      <w:r>
        <w:separator/>
      </w:r>
    </w:p>
  </w:footnote>
  <w:footnote w:type="continuationSeparator" w:id="0">
    <w:p w:rsidR="005250C9" w:rsidRDefault="005250C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BD" w:rsidRDefault="00A43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A25072">
      <w:trPr>
        <w:trHeight w:val="567"/>
        <w:jc w:val="center"/>
      </w:trPr>
      <w:tc>
        <w:tcPr>
          <w:tcW w:w="6492" w:type="dxa"/>
          <w:vAlign w:val="center"/>
        </w:tcPr>
        <w:bookmarkStart w:id="0" w:name="_GoBack" w:colFirst="1" w:colLast="1"/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25072" w:rsidP="00A25072">
          <w:pPr>
            <w:pStyle w:val="Descrio"/>
            <w:jc w:val="center"/>
          </w:pPr>
          <w:r w:rsidRPr="008C54BA">
            <w:rPr>
              <w:noProof/>
              <w:lang w:val="pt-BR"/>
            </w:rPr>
            <w:drawing>
              <wp:inline distT="0" distB="0" distL="0" distR="0" wp14:anchorId="7B2D4899" wp14:editId="1346FDCF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0"/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377A7D" w:rsidP="002D679E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SUBJECT   \* MERGEFORMAT </w:instrText>
          </w:r>
          <w:r w:rsidRPr="003420BA">
            <w:fldChar w:fldCharType="separate"/>
          </w:r>
          <w:r w:rsidR="00B47AB7" w:rsidRPr="003420BA">
            <w:rPr>
              <w:sz w:val="22"/>
              <w:szCs w:val="22"/>
            </w:rPr>
            <w:t>Nome do Projeto</w:t>
          </w:r>
          <w:r w:rsidRPr="003420BA">
            <w:fldChar w:fldCharType="end"/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6BD" w:rsidRDefault="00A43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F03B2"/>
    <w:rsid w:val="001F3D30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5250C9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842903"/>
    <w:rsid w:val="00871E89"/>
    <w:rsid w:val="008843C9"/>
    <w:rsid w:val="008D253A"/>
    <w:rsid w:val="00927B8B"/>
    <w:rsid w:val="00A25072"/>
    <w:rsid w:val="00A436BD"/>
    <w:rsid w:val="00A83F49"/>
    <w:rsid w:val="00AE1992"/>
    <w:rsid w:val="00B30ED2"/>
    <w:rsid w:val="00B36089"/>
    <w:rsid w:val="00B47AB7"/>
    <w:rsid w:val="00C001E7"/>
    <w:rsid w:val="00C52528"/>
    <w:rsid w:val="00C81355"/>
    <w:rsid w:val="00CE2B3B"/>
    <w:rsid w:val="00CF21E7"/>
    <w:rsid w:val="00D07D07"/>
    <w:rsid w:val="00D37957"/>
    <w:rsid w:val="00DF47C0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66637"/>
    <w:rsid w:val="00284DDB"/>
    <w:rsid w:val="00285CFE"/>
    <w:rsid w:val="00933E9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PMO Escritório de Projetos</Company>
  <LinksUpToDate>false</LinksUpToDate>
  <CharactersWithSpaces>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17</cp:revision>
  <dcterms:created xsi:type="dcterms:W3CDTF">2011-07-14T18:17:00Z</dcterms:created>
  <dcterms:modified xsi:type="dcterms:W3CDTF">2021-07-02T18:28:00Z</dcterms:modified>
</cp:coreProperties>
</file>